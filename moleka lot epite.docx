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1B2ABD">
        <w:trPr>
          <w:trHeight w:val="4410"/>
        </w:trPr>
        <w:tc>
          <w:tcPr>
            <w:tcW w:w="3600" w:type="dxa"/>
            <w:vAlign w:val="bottom"/>
          </w:tcPr>
          <w:p w:rsidR="001B2ABD" w:rsidRPr="002C5B14" w:rsidRDefault="001B2ABD" w:rsidP="001B2ABD">
            <w:pPr>
              <w:tabs>
                <w:tab w:val="left" w:pos="990"/>
              </w:tabs>
              <w:jc w:val="center"/>
              <w:rPr>
                <w:color w:val="00B0F0"/>
              </w:rPr>
            </w:pPr>
            <w:bookmarkStart w:id="0" w:name="_GoBack"/>
            <w:r w:rsidRPr="002C5B14">
              <w:rPr>
                <w:noProof/>
                <w:color w:val="00B0F0"/>
              </w:rPr>
              <mc:AlternateContent>
                <mc:Choice Requires="wps">
                  <w:drawing>
                    <wp:inline distT="0" distB="0" distL="0" distR="0" wp14:anchorId="12892FB8" wp14:editId="48304DBD">
                      <wp:extent cx="2228850" cy="2895600"/>
                      <wp:effectExtent l="19050" t="19050" r="38100" b="38100"/>
                      <wp:docPr id="2" name="Oval 2" title="Professional Headshot of Man"/>
                      <wp:cNvGraphicFramePr/>
                      <a:graphic xmlns:a="http://schemas.openxmlformats.org/drawingml/2006/main">
                        <a:graphicData uri="http://schemas.microsoft.com/office/word/2010/wordprocessingShape">
                          <wps:wsp>
                            <wps:cNvSpPr/>
                            <wps:spPr>
                              <a:xfrm>
                                <a:off x="0" y="0"/>
                                <a:ext cx="2228850" cy="2895600"/>
                              </a:xfrm>
                              <a:prstGeom prst="ellipse">
                                <a:avLst/>
                              </a:prstGeom>
                              <a:blipFill dpi="0" rotWithShape="1">
                                <a:blip r:embed="rId10">
                                  <a:extLst>
                                    <a:ext uri="{28A0092B-C50C-407E-A947-70E740481C1C}">
                                      <a14:useLocalDpi xmlns:a14="http://schemas.microsoft.com/office/drawing/2010/main" val="0"/>
                                    </a:ext>
                                  </a:extLst>
                                </a:blip>
                                <a:srcRect/>
                                <a:stretch>
                                  <a:fillRect/>
                                </a:stretch>
                              </a:blipFill>
                              <a:ln w="635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EB1669C" id="Oval 2" o:spid="_x0000_s1026" alt="Title: Professional Headshot of Man" style="width:175.5pt;height:228pt;visibility:visible;mso-wrap-style:square;mso-left-percent:-10001;mso-top-percent:-10001;mso-position-horizontal:absolute;mso-position-horizontal-relative:char;mso-position-vertical:absolute;mso-position-vertical-relative:line;mso-left-percent:-10001;mso-top-percent:-10001;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" strokecolor="#ffc000" strokeweight="5pt">
                      <v:fill r:id="rId11" o:title="" recolor="t" rotate="t" type="frame"/>
                      <v:stroke joinstyle="miter"/>
                      <w10:anchorlock/>
                    </v:oval>
                  </w:pict>
                </mc:Fallback>
              </mc:AlternateContent>
            </w:r>
            <w:bookmarkEnd w:id="0"/>
          </w:p>
        </w:tc>
        <w:tc>
          <w:tcPr>
            <w:tcW w:w="720" w:type="dxa"/>
          </w:tcPr>
          <w:p w:rsidR="001B2ABD" w:rsidRDefault="001B2ABD" w:rsidP="000C45FF">
            <w:pPr>
              <w:tabs>
                <w:tab w:val="left" w:pos="990"/>
              </w:tabs>
            </w:pPr>
          </w:p>
        </w:tc>
        <w:tc>
          <w:tcPr>
            <w:tcW w:w="6470" w:type="dxa"/>
            <w:vAlign w:val="bottom"/>
          </w:tcPr>
          <w:p w:rsidR="001B2ABD" w:rsidRPr="00692853" w:rsidRDefault="002C5B14" w:rsidP="001B2ABD">
            <w:pPr>
              <w:pStyle w:val="Title"/>
              <w:rPr>
                <w:color w:val="FFC000"/>
              </w:rPr>
            </w:pPr>
            <w:r w:rsidRPr="00692853">
              <w:rPr>
                <w:color w:val="FFC000"/>
              </w:rPr>
              <w:t>moleka lot epite</w:t>
            </w:r>
          </w:p>
          <w:p w:rsidR="0000223F" w:rsidRPr="00692853" w:rsidRDefault="0000223F" w:rsidP="0000223F">
            <w:pPr>
              <w:rPr>
                <w:color w:val="FFC000"/>
              </w:rPr>
            </w:pPr>
          </w:p>
          <w:p w:rsidR="001B2ABD" w:rsidRPr="00692853" w:rsidRDefault="002C5B14" w:rsidP="001B2ABD">
            <w:pPr>
              <w:pStyle w:val="Subtitle"/>
              <w:rPr>
                <w:b/>
                <w:color w:val="FFC000"/>
                <w:spacing w:val="0"/>
                <w:w w:val="100"/>
              </w:rPr>
            </w:pPr>
            <w:r w:rsidRPr="00692853">
              <w:rPr>
                <w:b/>
                <w:color w:val="FFC000"/>
                <w:spacing w:val="0"/>
                <w:w w:val="100"/>
              </w:rPr>
              <w:t>Student</w:t>
            </w:r>
          </w:p>
          <w:p w:rsidR="0000223F" w:rsidRPr="00692853" w:rsidRDefault="0000223F" w:rsidP="0000223F">
            <w:pPr>
              <w:rPr>
                <w:color w:val="FFC000"/>
              </w:rPr>
            </w:pPr>
          </w:p>
          <w:p w:rsidR="0000223F" w:rsidRPr="00692853" w:rsidRDefault="0000223F" w:rsidP="0000223F">
            <w:pPr>
              <w:rPr>
                <w:color w:val="FFC000"/>
              </w:rPr>
            </w:pPr>
          </w:p>
          <w:p w:rsidR="0000223F" w:rsidRPr="00692853" w:rsidRDefault="0000223F" w:rsidP="0000223F">
            <w:pPr>
              <w:rPr>
                <w:color w:val="FFC000"/>
              </w:rPr>
            </w:pPr>
          </w:p>
        </w:tc>
      </w:tr>
      <w:tr w:rsidR="001B2ABD" w:rsidTr="00F708A4">
        <w:trPr>
          <w:trHeight w:val="8982"/>
        </w:trPr>
        <w:tc>
          <w:tcPr>
            <w:tcW w:w="3600" w:type="dxa"/>
          </w:tcPr>
          <w:p w:rsidR="00692853" w:rsidRDefault="00692853" w:rsidP="00036450">
            <w:pPr>
              <w:pStyle w:val="Heading3"/>
            </w:pPr>
          </w:p>
          <w:p w:rsidR="001B2ABD" w:rsidRPr="00692853" w:rsidRDefault="00D06612" w:rsidP="00036450">
            <w:pPr>
              <w:pStyle w:val="Heading3"/>
              <w:rPr>
                <w:color w:val="FFC000"/>
              </w:rPr>
            </w:pPr>
            <w:r w:rsidRPr="00692853">
              <w:rPr>
                <w:color w:val="FFC000"/>
              </w:rPr>
              <w:t>CAREER OBJECTIVE</w:t>
            </w:r>
          </w:p>
          <w:p w:rsidR="00036450" w:rsidRDefault="00D06612" w:rsidP="00D06612">
            <w:r>
              <w:t>As an aspired developer</w:t>
            </w:r>
            <w:r w:rsidR="00300FDD">
              <w:t>, I am looking for a job that will enable me to creatively showcase talents all the while challenging me to adapt new skills</w:t>
            </w:r>
            <w:r w:rsidR="00D70FD5">
              <w:t xml:space="preserve"> and processes needed to advanced with my chosen carrier path.</w:t>
            </w:r>
          </w:p>
          <w:p w:rsidR="00692853" w:rsidRDefault="00692853" w:rsidP="00D06612"/>
          <w:p w:rsidR="00692853" w:rsidRDefault="00692853" w:rsidP="00D06612"/>
          <w:sdt>
            <w:sdtPr>
              <w:id w:val="-1954003311"/>
              <w:placeholder>
                <w:docPart w:val="C1BBF7DB58874F1DAF3C3908366F5D68"/>
              </w:placeholder>
              <w:temporary/>
              <w:showingPlcHdr/>
              <w15:appearance w15:val="hidden"/>
            </w:sdtPr>
            <w:sdtEndPr/>
            <w:sdtContent>
              <w:p w:rsidR="00036450" w:rsidRPr="00CB0055" w:rsidRDefault="00CB0055" w:rsidP="00CB0055">
                <w:pPr>
                  <w:pStyle w:val="Heading3"/>
                </w:pPr>
                <w:r w:rsidRPr="00692853">
                  <w:rPr>
                    <w:color w:val="FFC000"/>
                  </w:rPr>
                  <w:t>Contact</w:t>
                </w:r>
              </w:p>
            </w:sdtContent>
          </w:sdt>
          <w:sdt>
            <w:sdtPr>
              <w:id w:val="1111563247"/>
              <w:placeholder>
                <w:docPart w:val="C40359E718EB4872A380669EAE5DB9E6"/>
              </w:placeholder>
              <w:temporary/>
              <w:showingPlcHdr/>
              <w15:appearance w15:val="hidden"/>
            </w:sdtPr>
            <w:sdtEndPr/>
            <w:sdtContent>
              <w:p w:rsidR="004D3011" w:rsidRPr="00F708A4" w:rsidRDefault="004D3011" w:rsidP="004D3011">
                <w:r w:rsidRPr="00F708A4">
                  <w:t>PHONE:</w:t>
                </w:r>
              </w:p>
            </w:sdtContent>
          </w:sdt>
          <w:p w:rsidR="004D3011" w:rsidRPr="00F708A4" w:rsidRDefault="00F708A4" w:rsidP="004D3011">
            <w:r w:rsidRPr="00F708A4">
              <w:t>676-244-105</w:t>
            </w:r>
            <w:r w:rsidR="00AA73BF">
              <w:t xml:space="preserve"> / 694</w:t>
            </w:r>
            <w:r w:rsidR="00692853">
              <w:t>-</w:t>
            </w:r>
            <w:r w:rsidR="00AA73BF">
              <w:t>700</w:t>
            </w:r>
            <w:r w:rsidR="00692853">
              <w:t>-</w:t>
            </w:r>
            <w:r w:rsidR="00AA73BF">
              <w:t>697</w:t>
            </w:r>
          </w:p>
          <w:p w:rsidR="004D3011" w:rsidRPr="00F708A4" w:rsidRDefault="004D3011" w:rsidP="004D3011"/>
          <w:sdt>
            <w:sdtPr>
              <w:id w:val="67859272"/>
              <w:placeholder>
                <w:docPart w:val="5D708ABE05174CDD9C6FDE7BBAEF1C22"/>
              </w:placeholder>
              <w:temporary/>
              <w:showingPlcHdr/>
              <w15:appearance w15:val="hidden"/>
            </w:sdtPr>
            <w:sdtEndPr/>
            <w:sdtContent>
              <w:p w:rsidR="004D3011" w:rsidRPr="00F708A4" w:rsidRDefault="004D3011" w:rsidP="004D3011">
                <w:r w:rsidRPr="00F708A4">
                  <w:t>WEBSITE:</w:t>
                </w:r>
              </w:p>
            </w:sdtContent>
          </w:sdt>
          <w:p w:rsidR="004D3011" w:rsidRPr="00F708A4" w:rsidRDefault="00F708A4" w:rsidP="004D3011">
            <w:r w:rsidRPr="00F708A4">
              <w:t>epite.greatmikeprojects.com</w:t>
            </w:r>
          </w:p>
          <w:p w:rsidR="004D3011" w:rsidRPr="00F708A4" w:rsidRDefault="004D3011" w:rsidP="004D3011"/>
          <w:sdt>
            <w:sdtPr>
              <w:id w:val="-240260293"/>
              <w:placeholder>
                <w:docPart w:val="8BBF549AD03B4DD3BA61BC80D2E1E5C9"/>
              </w:placeholder>
              <w:temporary/>
              <w:showingPlcHdr/>
              <w15:appearance w15:val="hidden"/>
            </w:sdtPr>
            <w:sdtEndPr/>
            <w:sdtContent>
              <w:p w:rsidR="004D3011" w:rsidRPr="00F708A4" w:rsidRDefault="004D3011" w:rsidP="004D3011">
                <w:r w:rsidRPr="00F708A4">
                  <w:t>EMAIL:</w:t>
                </w:r>
              </w:p>
            </w:sdtContent>
          </w:sdt>
          <w:p w:rsidR="00036450" w:rsidRDefault="00692853" w:rsidP="004D3011">
            <w:pPr>
              <w:rPr>
                <w:color w:val="FF0000"/>
              </w:rPr>
            </w:pPr>
            <w:hyperlink r:id="rId12" w:history="1">
              <w:r w:rsidRPr="0026611C">
                <w:rPr>
                  <w:rStyle w:val="Hyperlink"/>
                </w:rPr>
                <w:t>www.epitelord56@gmail.com</w:t>
              </w:r>
            </w:hyperlink>
          </w:p>
          <w:p w:rsidR="00692853" w:rsidRDefault="00692853" w:rsidP="004D3011">
            <w:pPr>
              <w:rPr>
                <w:rStyle w:val="Hyperlink"/>
                <w:color w:val="FF0000"/>
              </w:rPr>
            </w:pPr>
          </w:p>
          <w:p w:rsidR="00692853" w:rsidRPr="00F708A4" w:rsidRDefault="00692853" w:rsidP="004D3011">
            <w:pPr>
              <w:rPr>
                <w:rStyle w:val="Hyperlink"/>
                <w:color w:val="FF0000"/>
              </w:rPr>
            </w:pPr>
          </w:p>
          <w:sdt>
            <w:sdtPr>
              <w:id w:val="-1444214663"/>
              <w:placeholder>
                <w:docPart w:val="898EEB0E8C284B199BF3E5C26B42C138"/>
              </w:placeholder>
              <w:temporary/>
              <w:showingPlcHdr/>
              <w15:appearance w15:val="hidden"/>
            </w:sdtPr>
            <w:sdtEndPr/>
            <w:sdtContent>
              <w:p w:rsidR="004D3011" w:rsidRPr="00CB0055" w:rsidRDefault="00CB0055" w:rsidP="00CB0055">
                <w:pPr>
                  <w:pStyle w:val="Heading3"/>
                </w:pPr>
                <w:r w:rsidRPr="00692853">
                  <w:rPr>
                    <w:color w:val="FFC000"/>
                  </w:rPr>
                  <w:t>Hobbies</w:t>
                </w:r>
              </w:p>
            </w:sdtContent>
          </w:sdt>
          <w:p w:rsidR="004D3011" w:rsidRDefault="009036BD" w:rsidP="00F708A4">
            <w:pPr>
              <w:pStyle w:val="ListParagraph"/>
              <w:numPr>
                <w:ilvl w:val="0"/>
                <w:numId w:val="2"/>
              </w:numPr>
            </w:pPr>
            <w:r w:rsidRPr="00F708A4">
              <w:t>Dancing</w:t>
            </w:r>
          </w:p>
          <w:p w:rsidR="00692853" w:rsidRPr="00F708A4" w:rsidRDefault="00692853" w:rsidP="00692853">
            <w:pPr>
              <w:pStyle w:val="ListParagraph"/>
            </w:pPr>
          </w:p>
          <w:p w:rsidR="004D3011" w:rsidRDefault="009036BD" w:rsidP="00F708A4">
            <w:pPr>
              <w:pStyle w:val="ListParagraph"/>
              <w:numPr>
                <w:ilvl w:val="0"/>
                <w:numId w:val="2"/>
              </w:numPr>
            </w:pPr>
            <w:r w:rsidRPr="00F708A4">
              <w:t>Sports(football)</w:t>
            </w:r>
          </w:p>
          <w:p w:rsidR="00692853" w:rsidRPr="00F708A4" w:rsidRDefault="00692853" w:rsidP="00692853">
            <w:pPr>
              <w:pStyle w:val="ListParagraph"/>
            </w:pPr>
          </w:p>
          <w:p w:rsidR="004D3011" w:rsidRDefault="00F708A4" w:rsidP="00F708A4">
            <w:pPr>
              <w:pStyle w:val="ListParagraph"/>
              <w:numPr>
                <w:ilvl w:val="0"/>
                <w:numId w:val="2"/>
              </w:numPr>
            </w:pPr>
            <w:r w:rsidRPr="00F708A4">
              <w:t>Solving</w:t>
            </w:r>
          </w:p>
          <w:p w:rsidR="00692853" w:rsidRPr="00F708A4" w:rsidRDefault="00692853" w:rsidP="00692853">
            <w:pPr>
              <w:pStyle w:val="ListParagraph"/>
            </w:pPr>
          </w:p>
          <w:p w:rsidR="004D3011" w:rsidRPr="004D3011" w:rsidRDefault="00F708A4" w:rsidP="00F708A4">
            <w:pPr>
              <w:pStyle w:val="ListParagraph"/>
              <w:numPr>
                <w:ilvl w:val="0"/>
                <w:numId w:val="2"/>
              </w:numPr>
            </w:pPr>
            <w:r w:rsidRPr="00F708A4">
              <w:t>Singing</w:t>
            </w:r>
          </w:p>
        </w:tc>
        <w:tc>
          <w:tcPr>
            <w:tcW w:w="720" w:type="dxa"/>
          </w:tcPr>
          <w:p w:rsidR="001B2ABD" w:rsidRDefault="001B2ABD" w:rsidP="000C45FF">
            <w:pPr>
              <w:tabs>
                <w:tab w:val="left" w:pos="990"/>
              </w:tabs>
            </w:pPr>
          </w:p>
        </w:tc>
        <w:tc>
          <w:tcPr>
            <w:tcW w:w="6470" w:type="dxa"/>
          </w:tcPr>
          <w:sdt>
            <w:sdtPr>
              <w:id w:val="1049110328"/>
              <w:placeholder>
                <w:docPart w:val="7DC078FAC48D414183AF0AF5C3AA6D27"/>
              </w:placeholder>
              <w:temporary/>
              <w:showingPlcHdr/>
              <w15:appearance w15:val="hidden"/>
            </w:sdtPr>
            <w:sdtEndPr/>
            <w:sdtContent>
              <w:p w:rsidR="001B2ABD" w:rsidRDefault="00E25A26" w:rsidP="00036450">
                <w:pPr>
                  <w:pStyle w:val="Heading2"/>
                </w:pPr>
                <w:r w:rsidRPr="00692853">
                  <w:rPr>
                    <w:color w:val="FFC000"/>
                  </w:rPr>
                  <w:t>EDUCATION</w:t>
                </w:r>
              </w:p>
            </w:sdtContent>
          </w:sdt>
          <w:p w:rsidR="00D70FD5" w:rsidRPr="00D70FD5" w:rsidRDefault="00D70FD5" w:rsidP="00D70FD5">
            <w:pPr>
              <w:pStyle w:val="Date"/>
              <w:rPr>
                <w:b/>
              </w:rPr>
            </w:pPr>
            <w:r w:rsidRPr="00D70FD5">
              <w:rPr>
                <w:b/>
              </w:rPr>
              <w:t>2010 - 2015</w:t>
            </w:r>
          </w:p>
          <w:p w:rsidR="00036450" w:rsidRPr="00D70FD5" w:rsidRDefault="002C5B14" w:rsidP="00B359E4">
            <w:pPr>
              <w:pStyle w:val="Heading4"/>
              <w:rPr>
                <w:b w:val="0"/>
              </w:rPr>
            </w:pPr>
            <w:r w:rsidRPr="00D70FD5">
              <w:rPr>
                <w:b w:val="0"/>
              </w:rPr>
              <w:t>GHS BEKORA BAROMBI</w:t>
            </w:r>
          </w:p>
          <w:p w:rsidR="004D3011" w:rsidRDefault="002C5B14" w:rsidP="00036450">
            <w:r>
              <w:t>Ordinary level</w:t>
            </w:r>
          </w:p>
          <w:p w:rsidR="00036450" w:rsidRDefault="00036450" w:rsidP="00036450"/>
          <w:p w:rsidR="00D70FD5" w:rsidRPr="00D70FD5" w:rsidRDefault="00D70FD5" w:rsidP="00D70FD5">
            <w:pPr>
              <w:pStyle w:val="Date"/>
              <w:rPr>
                <w:b/>
              </w:rPr>
            </w:pPr>
            <w:r w:rsidRPr="00D70FD5">
              <w:rPr>
                <w:b/>
              </w:rPr>
              <w:t>2015 - 2020</w:t>
            </w:r>
          </w:p>
          <w:p w:rsidR="00036450" w:rsidRPr="00D70FD5" w:rsidRDefault="002C5B14" w:rsidP="00B359E4">
            <w:pPr>
              <w:pStyle w:val="Heading4"/>
              <w:rPr>
                <w:b w:val="0"/>
              </w:rPr>
            </w:pPr>
            <w:r w:rsidRPr="00D70FD5">
              <w:rPr>
                <w:b w:val="0"/>
              </w:rPr>
              <w:t>CCAS KUMBA – PBCHS MBANGA</w:t>
            </w:r>
          </w:p>
          <w:p w:rsidR="00036450" w:rsidRDefault="002C5B14" w:rsidP="00036450">
            <w:r>
              <w:t>Advanced level</w:t>
            </w:r>
          </w:p>
          <w:p w:rsidR="00D06612" w:rsidRDefault="00D06612" w:rsidP="00036450"/>
          <w:p w:rsidR="00D70FD5" w:rsidRPr="00D70FD5" w:rsidRDefault="00D70FD5" w:rsidP="00036450">
            <w:pPr>
              <w:rPr>
                <w:b/>
              </w:rPr>
            </w:pPr>
            <w:r w:rsidRPr="00D70FD5">
              <w:rPr>
                <w:b/>
              </w:rPr>
              <w:t>2021 – 2024</w:t>
            </w:r>
          </w:p>
          <w:p w:rsidR="00D06612" w:rsidRPr="00D70FD5" w:rsidRDefault="00D06612" w:rsidP="00D06612">
            <w:pPr>
              <w:pStyle w:val="Heading4"/>
              <w:rPr>
                <w:b w:val="0"/>
              </w:rPr>
            </w:pPr>
            <w:r w:rsidRPr="00D70FD5">
              <w:rPr>
                <w:b w:val="0"/>
              </w:rPr>
              <w:t>C</w:t>
            </w:r>
            <w:r w:rsidRPr="00D70FD5">
              <w:rPr>
                <w:b w:val="0"/>
              </w:rPr>
              <w:t>OLLEGE OF TECHNOLOGY-UNIVERSITY OF BUEA</w:t>
            </w:r>
          </w:p>
          <w:p w:rsidR="00D06612" w:rsidRDefault="00300FDD" w:rsidP="00036450">
            <w:r>
              <w:t>Bachelor in Technology</w:t>
            </w:r>
          </w:p>
          <w:p w:rsidR="00036450" w:rsidRPr="00692853" w:rsidRDefault="00D70FD5" w:rsidP="00036450">
            <w:pPr>
              <w:pStyle w:val="Heading2"/>
              <w:rPr>
                <w:color w:val="FFC000"/>
              </w:rPr>
            </w:pPr>
            <w:r w:rsidRPr="00692853">
              <w:rPr>
                <w:color w:val="FFC000"/>
              </w:rPr>
              <w:t>personal skills</w:t>
            </w:r>
          </w:p>
          <w:p w:rsidR="004D3011" w:rsidRDefault="00D70FD5" w:rsidP="00036450">
            <w:r>
              <w:rPr>
                <w:noProof/>
                <w:color w:val="FFFFFF" w:themeColor="background1"/>
              </w:rPr>
              <mc:AlternateContent>
                <mc:Choice Requires="wps">
                  <w:drawing>
                    <wp:anchor distT="0" distB="0" distL="114300" distR="114300" simplePos="0" relativeHeight="251659264" behindDoc="0" locked="0" layoutInCell="1" allowOverlap="1">
                      <wp:simplePos x="0" y="0"/>
                      <wp:positionH relativeFrom="column">
                        <wp:posOffset>-225425</wp:posOffset>
                      </wp:positionH>
                      <wp:positionV relativeFrom="paragraph">
                        <wp:posOffset>791845</wp:posOffset>
                      </wp:positionV>
                      <wp:extent cx="4162425" cy="1495425"/>
                      <wp:effectExtent l="0" t="0" r="0" b="0"/>
                      <wp:wrapNone/>
                      <wp:docPr id="1" name="Rectangle 1"/>
                      <wp:cNvGraphicFramePr/>
                      <a:graphic xmlns:a="http://schemas.openxmlformats.org/drawingml/2006/main">
                        <a:graphicData uri="http://schemas.microsoft.com/office/word/2010/wordprocessingShape">
                          <wps:wsp>
                            <wps:cNvSpPr/>
                            <wps:spPr>
                              <a:xfrm>
                                <a:off x="0" y="0"/>
                                <a:ext cx="4162425" cy="14954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63E63" w:rsidRPr="00D70FD5" w:rsidRDefault="00763E63" w:rsidP="00763E63">
                                  <w:pPr>
                                    <w:pStyle w:val="ListParagraph"/>
                                    <w:numPr>
                                      <w:ilvl w:val="0"/>
                                      <w:numId w:val="1"/>
                                    </w:numPr>
                                    <w:jc w:val="both"/>
                                    <w:rPr>
                                      <w:color w:val="000000" w:themeColor="text1"/>
                                      <w:sz w:val="20"/>
                                    </w:rPr>
                                  </w:pPr>
                                  <w:r w:rsidRPr="00D70FD5">
                                    <w:rPr>
                                      <w:color w:val="000000" w:themeColor="text1"/>
                                      <w:sz w:val="20"/>
                                    </w:rPr>
                                    <w:t>Microsoft Office</w:t>
                                  </w:r>
                                  <w:r w:rsidR="00DC543C" w:rsidRPr="00D70FD5">
                                    <w:rPr>
                                      <w:color w:val="000000" w:themeColor="text1"/>
                                      <w:sz w:val="20"/>
                                    </w:rPr>
                                    <w:t xml:space="preserve">            </w:t>
                                  </w:r>
                                  <w:r w:rsidR="009036BD" w:rsidRPr="00D70FD5">
                                    <w:rPr>
                                      <w:color w:val="000000" w:themeColor="text1"/>
                                      <w:sz w:val="20"/>
                                    </w:rPr>
                                    <w:tab/>
                                  </w:r>
                                  <w:r w:rsidR="00DC543C" w:rsidRPr="00D70FD5">
                                    <w:rPr>
                                      <w:color w:val="000000" w:themeColor="text1"/>
                                      <w:sz w:val="20"/>
                                    </w:rPr>
                                    <w:t>: very good</w:t>
                                  </w:r>
                                </w:p>
                                <w:p w:rsidR="00763E63" w:rsidRPr="00D70FD5" w:rsidRDefault="00763E63" w:rsidP="00763E63">
                                  <w:pPr>
                                    <w:pStyle w:val="ListParagraph"/>
                                    <w:numPr>
                                      <w:ilvl w:val="0"/>
                                      <w:numId w:val="1"/>
                                    </w:numPr>
                                    <w:jc w:val="both"/>
                                    <w:rPr>
                                      <w:color w:val="000000" w:themeColor="text1"/>
                                      <w:sz w:val="20"/>
                                    </w:rPr>
                                  </w:pPr>
                                  <w:r w:rsidRPr="00D70FD5">
                                    <w:rPr>
                                      <w:color w:val="000000" w:themeColor="text1"/>
                                      <w:sz w:val="20"/>
                                    </w:rPr>
                                    <w:t>Web Design</w:t>
                                  </w:r>
                                  <w:r w:rsidR="00DC543C" w:rsidRPr="00D70FD5">
                                    <w:rPr>
                                      <w:color w:val="000000" w:themeColor="text1"/>
                                      <w:sz w:val="20"/>
                                    </w:rPr>
                                    <w:tab/>
                                    <w:t xml:space="preserve">            </w:t>
                                  </w:r>
                                  <w:r w:rsidR="009036BD" w:rsidRPr="00D70FD5">
                                    <w:rPr>
                                      <w:color w:val="000000" w:themeColor="text1"/>
                                      <w:sz w:val="20"/>
                                    </w:rPr>
                                    <w:tab/>
                                  </w:r>
                                  <w:r w:rsidR="00D70FD5">
                                    <w:rPr>
                                      <w:color w:val="000000" w:themeColor="text1"/>
                                      <w:sz w:val="20"/>
                                    </w:rPr>
                                    <w:tab/>
                                  </w:r>
                                  <w:r w:rsidR="00DC543C" w:rsidRPr="00D70FD5">
                                    <w:rPr>
                                      <w:color w:val="000000" w:themeColor="text1"/>
                                      <w:sz w:val="20"/>
                                    </w:rPr>
                                    <w:t>: good</w:t>
                                  </w:r>
                                </w:p>
                                <w:p w:rsidR="00763E63" w:rsidRPr="00D70FD5" w:rsidRDefault="00763E63" w:rsidP="00763E63">
                                  <w:pPr>
                                    <w:pStyle w:val="ListParagraph"/>
                                    <w:numPr>
                                      <w:ilvl w:val="0"/>
                                      <w:numId w:val="1"/>
                                    </w:numPr>
                                    <w:jc w:val="both"/>
                                    <w:rPr>
                                      <w:color w:val="000000" w:themeColor="text1"/>
                                      <w:sz w:val="20"/>
                                    </w:rPr>
                                  </w:pPr>
                                  <w:r w:rsidRPr="00D70FD5">
                                    <w:rPr>
                                      <w:color w:val="000000" w:themeColor="text1"/>
                                      <w:sz w:val="20"/>
                                    </w:rPr>
                                    <w:t>Microsoft Publisher</w:t>
                                  </w:r>
                                  <w:r w:rsidR="00DC543C" w:rsidRPr="00D70FD5">
                                    <w:rPr>
                                      <w:color w:val="000000" w:themeColor="text1"/>
                                      <w:sz w:val="20"/>
                                    </w:rPr>
                                    <w:t xml:space="preserve">         </w:t>
                                  </w:r>
                                  <w:r w:rsidR="009036BD" w:rsidRPr="00D70FD5">
                                    <w:rPr>
                                      <w:color w:val="000000" w:themeColor="text1"/>
                                      <w:sz w:val="20"/>
                                    </w:rPr>
                                    <w:tab/>
                                  </w:r>
                                  <w:r w:rsidR="00DC543C" w:rsidRPr="00D70FD5">
                                    <w:rPr>
                                      <w:color w:val="000000" w:themeColor="text1"/>
                                      <w:sz w:val="20"/>
                                    </w:rPr>
                                    <w:t>: average</w:t>
                                  </w:r>
                                </w:p>
                                <w:p w:rsidR="00763E63" w:rsidRPr="00D70FD5" w:rsidRDefault="00DC543C" w:rsidP="00763E63">
                                  <w:pPr>
                                    <w:pStyle w:val="ListParagraph"/>
                                    <w:numPr>
                                      <w:ilvl w:val="0"/>
                                      <w:numId w:val="1"/>
                                    </w:numPr>
                                    <w:jc w:val="both"/>
                                    <w:rPr>
                                      <w:color w:val="000000" w:themeColor="text1"/>
                                      <w:sz w:val="20"/>
                                    </w:rPr>
                                  </w:pPr>
                                  <w:r w:rsidRPr="00D70FD5">
                                    <w:rPr>
                                      <w:color w:val="000000" w:themeColor="text1"/>
                                      <w:sz w:val="20"/>
                                    </w:rPr>
                                    <w:t>Graphics Design</w:t>
                                  </w:r>
                                  <w:r w:rsidRPr="00D70FD5">
                                    <w:rPr>
                                      <w:color w:val="000000" w:themeColor="text1"/>
                                      <w:sz w:val="20"/>
                                    </w:rPr>
                                    <w:tab/>
                                    <w:t xml:space="preserve">           </w:t>
                                  </w:r>
                                  <w:proofErr w:type="gramStart"/>
                                  <w:r w:rsidRPr="00D70FD5">
                                    <w:rPr>
                                      <w:color w:val="000000" w:themeColor="text1"/>
                                      <w:sz w:val="20"/>
                                    </w:rPr>
                                    <w:t xml:space="preserve"> </w:t>
                                  </w:r>
                                  <w:r w:rsidR="0000223F">
                                    <w:rPr>
                                      <w:color w:val="000000" w:themeColor="text1"/>
                                      <w:sz w:val="20"/>
                                    </w:rPr>
                                    <w:t xml:space="preserve"> </w:t>
                                  </w:r>
                                  <w:r w:rsidRPr="00D70FD5">
                                    <w:rPr>
                                      <w:color w:val="000000" w:themeColor="text1"/>
                                      <w:sz w:val="20"/>
                                    </w:rPr>
                                    <w:t>:</w:t>
                                  </w:r>
                                  <w:proofErr w:type="gramEnd"/>
                                  <w:r w:rsidRPr="00D70FD5">
                                    <w:rPr>
                                      <w:color w:val="000000" w:themeColor="text1"/>
                                      <w:sz w:val="20"/>
                                    </w:rPr>
                                    <w:t xml:space="preserve"> good</w:t>
                                  </w:r>
                                </w:p>
                                <w:p w:rsidR="00DC543C" w:rsidRPr="00D70FD5" w:rsidRDefault="00DC543C" w:rsidP="00763E63">
                                  <w:pPr>
                                    <w:pStyle w:val="ListParagraph"/>
                                    <w:numPr>
                                      <w:ilvl w:val="0"/>
                                      <w:numId w:val="1"/>
                                    </w:numPr>
                                    <w:jc w:val="both"/>
                                    <w:rPr>
                                      <w:color w:val="000000" w:themeColor="text1"/>
                                      <w:sz w:val="20"/>
                                    </w:rPr>
                                  </w:pPr>
                                  <w:r w:rsidRPr="00D70FD5">
                                    <w:rPr>
                                      <w:color w:val="000000" w:themeColor="text1"/>
                                      <w:sz w:val="20"/>
                                    </w:rPr>
                                    <w:t>Video Editing</w:t>
                                  </w:r>
                                  <w:r w:rsidRPr="00D70FD5">
                                    <w:rPr>
                                      <w:color w:val="000000" w:themeColor="text1"/>
                                      <w:sz w:val="20"/>
                                    </w:rPr>
                                    <w:tab/>
                                    <w:t xml:space="preserve">            </w:t>
                                  </w:r>
                                  <w:r w:rsidR="009036BD" w:rsidRPr="00D70FD5">
                                    <w:rPr>
                                      <w:color w:val="000000" w:themeColor="text1"/>
                                      <w:sz w:val="20"/>
                                    </w:rPr>
                                    <w:tab/>
                                  </w:r>
                                  <w:r w:rsidR="00D70FD5">
                                    <w:rPr>
                                      <w:color w:val="000000" w:themeColor="text1"/>
                                      <w:sz w:val="20"/>
                                    </w:rPr>
                                    <w:t xml:space="preserve">           </w:t>
                                  </w:r>
                                  <w:proofErr w:type="gramStart"/>
                                  <w:r w:rsidR="00D70FD5">
                                    <w:rPr>
                                      <w:color w:val="000000" w:themeColor="text1"/>
                                      <w:sz w:val="20"/>
                                    </w:rPr>
                                    <w:t xml:space="preserve">  </w:t>
                                  </w:r>
                                  <w:r w:rsidRPr="00D70FD5">
                                    <w:rPr>
                                      <w:color w:val="000000" w:themeColor="text1"/>
                                      <w:sz w:val="20"/>
                                    </w:rPr>
                                    <w:t>:</w:t>
                                  </w:r>
                                  <w:proofErr w:type="gramEnd"/>
                                  <w:r w:rsidRPr="00D70FD5">
                                    <w:rPr>
                                      <w:color w:val="000000" w:themeColor="text1"/>
                                      <w:sz w:val="20"/>
                                    </w:rPr>
                                    <w:t xml:space="preserve"> basics</w:t>
                                  </w:r>
                                </w:p>
                                <w:p w:rsidR="00DC543C" w:rsidRPr="00D70FD5" w:rsidRDefault="00DC543C" w:rsidP="00763E63">
                                  <w:pPr>
                                    <w:pStyle w:val="ListParagraph"/>
                                    <w:numPr>
                                      <w:ilvl w:val="0"/>
                                      <w:numId w:val="1"/>
                                    </w:numPr>
                                    <w:jc w:val="both"/>
                                    <w:rPr>
                                      <w:color w:val="000000" w:themeColor="text1"/>
                                      <w:sz w:val="20"/>
                                    </w:rPr>
                                  </w:pPr>
                                  <w:r w:rsidRPr="00D70FD5">
                                    <w:rPr>
                                      <w:color w:val="000000" w:themeColor="text1"/>
                                      <w:sz w:val="20"/>
                                    </w:rPr>
                                    <w:t xml:space="preserve">Microsoft Excel  </w:t>
                                  </w:r>
                                  <w:r w:rsidRPr="00D70FD5">
                                    <w:rPr>
                                      <w:color w:val="000000" w:themeColor="text1"/>
                                      <w:sz w:val="20"/>
                                    </w:rPr>
                                    <w:tab/>
                                    <w:t xml:space="preserve">           </w:t>
                                  </w:r>
                                  <w:proofErr w:type="gramStart"/>
                                  <w:r w:rsidRPr="00D70FD5">
                                    <w:rPr>
                                      <w:color w:val="000000" w:themeColor="text1"/>
                                      <w:sz w:val="20"/>
                                    </w:rPr>
                                    <w:t xml:space="preserve"> </w:t>
                                  </w:r>
                                  <w:r w:rsidR="0000223F">
                                    <w:rPr>
                                      <w:color w:val="000000" w:themeColor="text1"/>
                                      <w:sz w:val="20"/>
                                    </w:rPr>
                                    <w:t xml:space="preserve"> </w:t>
                                  </w:r>
                                  <w:r w:rsidRPr="00D70FD5">
                                    <w:rPr>
                                      <w:color w:val="000000" w:themeColor="text1"/>
                                      <w:sz w:val="20"/>
                                    </w:rPr>
                                    <w:t>:</w:t>
                                  </w:r>
                                  <w:proofErr w:type="gramEnd"/>
                                  <w:r w:rsidRPr="00D70FD5">
                                    <w:rPr>
                                      <w:color w:val="000000" w:themeColor="text1"/>
                                      <w:sz w:val="20"/>
                                    </w:rPr>
                                    <w:t xml:space="preserve"> basics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7.75pt;margin-top:62.35pt;width:327.75pt;height:11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" filled="f" stroked="f" strokeweight="1pt">
                      <v:textbox>
                        <w:txbxContent>
                          <w:p w:rsidR="00763E63" w:rsidRPr="00D70FD5" w:rsidRDefault="00763E63" w:rsidP="00763E63">
                            <w:pPr>
                              <w:pStyle w:val="ListParagraph"/>
                              <w:numPr>
                                <w:ilvl w:val="0"/>
                                <w:numId w:val="1"/>
                              </w:numPr>
                              <w:jc w:val="both"/>
                              <w:rPr>
                                <w:color w:val="000000" w:themeColor="text1"/>
                                <w:sz w:val="20"/>
                              </w:rPr>
                            </w:pPr>
                            <w:r w:rsidRPr="00D70FD5">
                              <w:rPr>
                                <w:color w:val="000000" w:themeColor="text1"/>
                                <w:sz w:val="20"/>
                              </w:rPr>
                              <w:t>Microsoft Office</w:t>
                            </w:r>
                            <w:r w:rsidR="00DC543C" w:rsidRPr="00D70FD5">
                              <w:rPr>
                                <w:color w:val="000000" w:themeColor="text1"/>
                                <w:sz w:val="20"/>
                              </w:rPr>
                              <w:t xml:space="preserve">            </w:t>
                            </w:r>
                            <w:r w:rsidR="009036BD" w:rsidRPr="00D70FD5">
                              <w:rPr>
                                <w:color w:val="000000" w:themeColor="text1"/>
                                <w:sz w:val="20"/>
                              </w:rPr>
                              <w:tab/>
                            </w:r>
                            <w:r w:rsidR="00DC543C" w:rsidRPr="00D70FD5">
                              <w:rPr>
                                <w:color w:val="000000" w:themeColor="text1"/>
                                <w:sz w:val="20"/>
                              </w:rPr>
                              <w:t>: very good</w:t>
                            </w:r>
                          </w:p>
                          <w:p w:rsidR="00763E63" w:rsidRPr="00D70FD5" w:rsidRDefault="00763E63" w:rsidP="00763E63">
                            <w:pPr>
                              <w:pStyle w:val="ListParagraph"/>
                              <w:numPr>
                                <w:ilvl w:val="0"/>
                                <w:numId w:val="1"/>
                              </w:numPr>
                              <w:jc w:val="both"/>
                              <w:rPr>
                                <w:color w:val="000000" w:themeColor="text1"/>
                                <w:sz w:val="20"/>
                              </w:rPr>
                            </w:pPr>
                            <w:r w:rsidRPr="00D70FD5">
                              <w:rPr>
                                <w:color w:val="000000" w:themeColor="text1"/>
                                <w:sz w:val="20"/>
                              </w:rPr>
                              <w:t>Web Design</w:t>
                            </w:r>
                            <w:r w:rsidR="00DC543C" w:rsidRPr="00D70FD5">
                              <w:rPr>
                                <w:color w:val="000000" w:themeColor="text1"/>
                                <w:sz w:val="20"/>
                              </w:rPr>
                              <w:tab/>
                              <w:t xml:space="preserve">            </w:t>
                            </w:r>
                            <w:r w:rsidR="009036BD" w:rsidRPr="00D70FD5">
                              <w:rPr>
                                <w:color w:val="000000" w:themeColor="text1"/>
                                <w:sz w:val="20"/>
                              </w:rPr>
                              <w:tab/>
                            </w:r>
                            <w:r w:rsidR="00D70FD5">
                              <w:rPr>
                                <w:color w:val="000000" w:themeColor="text1"/>
                                <w:sz w:val="20"/>
                              </w:rPr>
                              <w:tab/>
                            </w:r>
                            <w:r w:rsidR="00DC543C" w:rsidRPr="00D70FD5">
                              <w:rPr>
                                <w:color w:val="000000" w:themeColor="text1"/>
                                <w:sz w:val="20"/>
                              </w:rPr>
                              <w:t>: good</w:t>
                            </w:r>
                          </w:p>
                          <w:p w:rsidR="00763E63" w:rsidRPr="00D70FD5" w:rsidRDefault="00763E63" w:rsidP="00763E63">
                            <w:pPr>
                              <w:pStyle w:val="ListParagraph"/>
                              <w:numPr>
                                <w:ilvl w:val="0"/>
                                <w:numId w:val="1"/>
                              </w:numPr>
                              <w:jc w:val="both"/>
                              <w:rPr>
                                <w:color w:val="000000" w:themeColor="text1"/>
                                <w:sz w:val="20"/>
                              </w:rPr>
                            </w:pPr>
                            <w:r w:rsidRPr="00D70FD5">
                              <w:rPr>
                                <w:color w:val="000000" w:themeColor="text1"/>
                                <w:sz w:val="20"/>
                              </w:rPr>
                              <w:t>Microsoft Publisher</w:t>
                            </w:r>
                            <w:r w:rsidR="00DC543C" w:rsidRPr="00D70FD5">
                              <w:rPr>
                                <w:color w:val="000000" w:themeColor="text1"/>
                                <w:sz w:val="20"/>
                              </w:rPr>
                              <w:t xml:space="preserve">         </w:t>
                            </w:r>
                            <w:r w:rsidR="009036BD" w:rsidRPr="00D70FD5">
                              <w:rPr>
                                <w:color w:val="000000" w:themeColor="text1"/>
                                <w:sz w:val="20"/>
                              </w:rPr>
                              <w:tab/>
                            </w:r>
                            <w:r w:rsidR="00DC543C" w:rsidRPr="00D70FD5">
                              <w:rPr>
                                <w:color w:val="000000" w:themeColor="text1"/>
                                <w:sz w:val="20"/>
                              </w:rPr>
                              <w:t>: average</w:t>
                            </w:r>
                          </w:p>
                          <w:p w:rsidR="00763E63" w:rsidRPr="00D70FD5" w:rsidRDefault="00DC543C" w:rsidP="00763E63">
                            <w:pPr>
                              <w:pStyle w:val="ListParagraph"/>
                              <w:numPr>
                                <w:ilvl w:val="0"/>
                                <w:numId w:val="1"/>
                              </w:numPr>
                              <w:jc w:val="both"/>
                              <w:rPr>
                                <w:color w:val="000000" w:themeColor="text1"/>
                                <w:sz w:val="20"/>
                              </w:rPr>
                            </w:pPr>
                            <w:r w:rsidRPr="00D70FD5">
                              <w:rPr>
                                <w:color w:val="000000" w:themeColor="text1"/>
                                <w:sz w:val="20"/>
                              </w:rPr>
                              <w:t>Graphics Design</w:t>
                            </w:r>
                            <w:r w:rsidRPr="00D70FD5">
                              <w:rPr>
                                <w:color w:val="000000" w:themeColor="text1"/>
                                <w:sz w:val="20"/>
                              </w:rPr>
                              <w:tab/>
                              <w:t xml:space="preserve">           </w:t>
                            </w:r>
                            <w:proofErr w:type="gramStart"/>
                            <w:r w:rsidRPr="00D70FD5">
                              <w:rPr>
                                <w:color w:val="000000" w:themeColor="text1"/>
                                <w:sz w:val="20"/>
                              </w:rPr>
                              <w:t xml:space="preserve"> </w:t>
                            </w:r>
                            <w:r w:rsidR="0000223F">
                              <w:rPr>
                                <w:color w:val="000000" w:themeColor="text1"/>
                                <w:sz w:val="20"/>
                              </w:rPr>
                              <w:t xml:space="preserve"> </w:t>
                            </w:r>
                            <w:r w:rsidRPr="00D70FD5">
                              <w:rPr>
                                <w:color w:val="000000" w:themeColor="text1"/>
                                <w:sz w:val="20"/>
                              </w:rPr>
                              <w:t>:</w:t>
                            </w:r>
                            <w:proofErr w:type="gramEnd"/>
                            <w:r w:rsidRPr="00D70FD5">
                              <w:rPr>
                                <w:color w:val="000000" w:themeColor="text1"/>
                                <w:sz w:val="20"/>
                              </w:rPr>
                              <w:t xml:space="preserve"> good</w:t>
                            </w:r>
                          </w:p>
                          <w:p w:rsidR="00DC543C" w:rsidRPr="00D70FD5" w:rsidRDefault="00DC543C" w:rsidP="00763E63">
                            <w:pPr>
                              <w:pStyle w:val="ListParagraph"/>
                              <w:numPr>
                                <w:ilvl w:val="0"/>
                                <w:numId w:val="1"/>
                              </w:numPr>
                              <w:jc w:val="both"/>
                              <w:rPr>
                                <w:color w:val="000000" w:themeColor="text1"/>
                                <w:sz w:val="20"/>
                              </w:rPr>
                            </w:pPr>
                            <w:r w:rsidRPr="00D70FD5">
                              <w:rPr>
                                <w:color w:val="000000" w:themeColor="text1"/>
                                <w:sz w:val="20"/>
                              </w:rPr>
                              <w:t>Video Editing</w:t>
                            </w:r>
                            <w:r w:rsidRPr="00D70FD5">
                              <w:rPr>
                                <w:color w:val="000000" w:themeColor="text1"/>
                                <w:sz w:val="20"/>
                              </w:rPr>
                              <w:tab/>
                              <w:t xml:space="preserve">            </w:t>
                            </w:r>
                            <w:r w:rsidR="009036BD" w:rsidRPr="00D70FD5">
                              <w:rPr>
                                <w:color w:val="000000" w:themeColor="text1"/>
                                <w:sz w:val="20"/>
                              </w:rPr>
                              <w:tab/>
                            </w:r>
                            <w:r w:rsidR="00D70FD5">
                              <w:rPr>
                                <w:color w:val="000000" w:themeColor="text1"/>
                                <w:sz w:val="20"/>
                              </w:rPr>
                              <w:t xml:space="preserve">           </w:t>
                            </w:r>
                            <w:proofErr w:type="gramStart"/>
                            <w:r w:rsidR="00D70FD5">
                              <w:rPr>
                                <w:color w:val="000000" w:themeColor="text1"/>
                                <w:sz w:val="20"/>
                              </w:rPr>
                              <w:t xml:space="preserve">  </w:t>
                            </w:r>
                            <w:r w:rsidRPr="00D70FD5">
                              <w:rPr>
                                <w:color w:val="000000" w:themeColor="text1"/>
                                <w:sz w:val="20"/>
                              </w:rPr>
                              <w:t>:</w:t>
                            </w:r>
                            <w:proofErr w:type="gramEnd"/>
                            <w:r w:rsidRPr="00D70FD5">
                              <w:rPr>
                                <w:color w:val="000000" w:themeColor="text1"/>
                                <w:sz w:val="20"/>
                              </w:rPr>
                              <w:t xml:space="preserve"> basics</w:t>
                            </w:r>
                          </w:p>
                          <w:p w:rsidR="00DC543C" w:rsidRPr="00D70FD5" w:rsidRDefault="00DC543C" w:rsidP="00763E63">
                            <w:pPr>
                              <w:pStyle w:val="ListParagraph"/>
                              <w:numPr>
                                <w:ilvl w:val="0"/>
                                <w:numId w:val="1"/>
                              </w:numPr>
                              <w:jc w:val="both"/>
                              <w:rPr>
                                <w:color w:val="000000" w:themeColor="text1"/>
                                <w:sz w:val="20"/>
                              </w:rPr>
                            </w:pPr>
                            <w:r w:rsidRPr="00D70FD5">
                              <w:rPr>
                                <w:color w:val="000000" w:themeColor="text1"/>
                                <w:sz w:val="20"/>
                              </w:rPr>
                              <w:t xml:space="preserve">Microsoft Excel  </w:t>
                            </w:r>
                            <w:r w:rsidRPr="00D70FD5">
                              <w:rPr>
                                <w:color w:val="000000" w:themeColor="text1"/>
                                <w:sz w:val="20"/>
                              </w:rPr>
                              <w:tab/>
                              <w:t xml:space="preserve">           </w:t>
                            </w:r>
                            <w:proofErr w:type="gramStart"/>
                            <w:r w:rsidRPr="00D70FD5">
                              <w:rPr>
                                <w:color w:val="000000" w:themeColor="text1"/>
                                <w:sz w:val="20"/>
                              </w:rPr>
                              <w:t xml:space="preserve"> </w:t>
                            </w:r>
                            <w:r w:rsidR="0000223F">
                              <w:rPr>
                                <w:color w:val="000000" w:themeColor="text1"/>
                                <w:sz w:val="20"/>
                              </w:rPr>
                              <w:t xml:space="preserve"> </w:t>
                            </w:r>
                            <w:r w:rsidRPr="00D70FD5">
                              <w:rPr>
                                <w:color w:val="000000" w:themeColor="text1"/>
                                <w:sz w:val="20"/>
                              </w:rPr>
                              <w:t>:</w:t>
                            </w:r>
                            <w:proofErr w:type="gramEnd"/>
                            <w:r w:rsidRPr="00D70FD5">
                              <w:rPr>
                                <w:color w:val="000000" w:themeColor="text1"/>
                                <w:sz w:val="20"/>
                              </w:rPr>
                              <w:t xml:space="preserve"> basics</w:t>
                            </w:r>
                          </w:p>
                        </w:txbxContent>
                      </v:textbox>
                    </v:rect>
                  </w:pict>
                </mc:Fallback>
              </mc:AlternateContent>
            </w:r>
            <w:r>
              <w:t>Excellent written and verbal communication skills. Highly organized and efficient ability to work independently or as part of team proven leadership skills and ability to motivate, ability to produce best result in pressure situation. Eager to learn new things.</w:t>
            </w:r>
          </w:p>
          <w:sdt>
            <w:sdtPr>
              <w:id w:val="1669594239"/>
              <w:placeholder>
                <w:docPart w:val="03BF42AAF7C94AB887CF2A7F6235CB75"/>
              </w:placeholder>
              <w:temporary/>
              <w:showingPlcHdr/>
              <w15:appearance w15:val="hidden"/>
            </w:sdtPr>
            <w:sdtEndPr/>
            <w:sdtContent>
              <w:p w:rsidR="00036450" w:rsidRDefault="00180329" w:rsidP="00036450">
                <w:pPr>
                  <w:pStyle w:val="Heading2"/>
                </w:pPr>
                <w:r w:rsidRPr="00692853">
                  <w:rPr>
                    <w:rStyle w:val="Heading2Char"/>
                    <w:b/>
                    <w:bCs/>
                    <w:caps/>
                    <w:color w:val="FFC000"/>
                  </w:rPr>
                  <w:t>SKILLS</w:t>
                </w:r>
              </w:p>
            </w:sdtContent>
          </w:sdt>
          <w:p w:rsidR="00763E63" w:rsidRPr="004D3011" w:rsidRDefault="00763E63" w:rsidP="004D3011">
            <w:pPr>
              <w:rPr>
                <w:color w:val="FFFFFF" w:themeColor="background1"/>
              </w:rPr>
            </w:pPr>
          </w:p>
        </w:tc>
      </w:tr>
    </w:tbl>
    <w:p w:rsidR="0043117B" w:rsidRDefault="00852EAA"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2EAA" w:rsidRDefault="00852EAA" w:rsidP="000C45FF">
      <w:r>
        <w:separator/>
      </w:r>
    </w:p>
  </w:endnote>
  <w:endnote w:type="continuationSeparator" w:id="0">
    <w:p w:rsidR="00852EAA" w:rsidRDefault="00852EAA"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10102FF" w:usb1="EAC7FFFF" w:usb2="0001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2EAA" w:rsidRDefault="00852EAA" w:rsidP="000C45FF">
      <w:r>
        <w:separator/>
      </w:r>
    </w:p>
  </w:footnote>
  <w:footnote w:type="continuationSeparator" w:id="0">
    <w:p w:rsidR="00852EAA" w:rsidRDefault="00852EAA"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5FF" w:rsidRDefault="000C45FF">
    <w:pPr>
      <w:pStyle w:val="Header"/>
    </w:pPr>
    <w:r>
      <w:rPr>
        <w:noProof/>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1773B"/>
    <w:multiLevelType w:val="hybridMultilevel"/>
    <w:tmpl w:val="DCF2C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0902B9"/>
    <w:multiLevelType w:val="hybridMultilevel"/>
    <w:tmpl w:val="34A0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B14"/>
    <w:rsid w:val="0000223F"/>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2C5B14"/>
    <w:rsid w:val="00300FDD"/>
    <w:rsid w:val="0030481B"/>
    <w:rsid w:val="003156FC"/>
    <w:rsid w:val="003254B5"/>
    <w:rsid w:val="0037121F"/>
    <w:rsid w:val="003A6B7D"/>
    <w:rsid w:val="003B06CA"/>
    <w:rsid w:val="004071FC"/>
    <w:rsid w:val="00445947"/>
    <w:rsid w:val="004813B3"/>
    <w:rsid w:val="00496591"/>
    <w:rsid w:val="004C63E4"/>
    <w:rsid w:val="004D3011"/>
    <w:rsid w:val="005262AC"/>
    <w:rsid w:val="005E39D5"/>
    <w:rsid w:val="00600670"/>
    <w:rsid w:val="0062123A"/>
    <w:rsid w:val="00646E75"/>
    <w:rsid w:val="006771D0"/>
    <w:rsid w:val="00692853"/>
    <w:rsid w:val="00715FCB"/>
    <w:rsid w:val="00743101"/>
    <w:rsid w:val="00763E63"/>
    <w:rsid w:val="007775E1"/>
    <w:rsid w:val="007867A0"/>
    <w:rsid w:val="007927F5"/>
    <w:rsid w:val="00802CA0"/>
    <w:rsid w:val="00852EAA"/>
    <w:rsid w:val="009036BD"/>
    <w:rsid w:val="009260CD"/>
    <w:rsid w:val="00952C25"/>
    <w:rsid w:val="00A2118D"/>
    <w:rsid w:val="00AA73BF"/>
    <w:rsid w:val="00AD76E2"/>
    <w:rsid w:val="00B20152"/>
    <w:rsid w:val="00B359E4"/>
    <w:rsid w:val="00B57D98"/>
    <w:rsid w:val="00B70850"/>
    <w:rsid w:val="00C066B6"/>
    <w:rsid w:val="00C37BA1"/>
    <w:rsid w:val="00C4674C"/>
    <w:rsid w:val="00C506CF"/>
    <w:rsid w:val="00C72BED"/>
    <w:rsid w:val="00C9578B"/>
    <w:rsid w:val="00CB0055"/>
    <w:rsid w:val="00D06612"/>
    <w:rsid w:val="00D2522B"/>
    <w:rsid w:val="00D422DE"/>
    <w:rsid w:val="00D5459D"/>
    <w:rsid w:val="00D70FD5"/>
    <w:rsid w:val="00DA1F4D"/>
    <w:rsid w:val="00DC543C"/>
    <w:rsid w:val="00DD172A"/>
    <w:rsid w:val="00E25A26"/>
    <w:rsid w:val="00E4381A"/>
    <w:rsid w:val="00E55D74"/>
    <w:rsid w:val="00E7316E"/>
    <w:rsid w:val="00F60274"/>
    <w:rsid w:val="00F708A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ABE5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763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pitelord56@g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LEKA\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1BBF7DB58874F1DAF3C3908366F5D68"/>
        <w:category>
          <w:name w:val="General"/>
          <w:gallery w:val="placeholder"/>
        </w:category>
        <w:types>
          <w:type w:val="bbPlcHdr"/>
        </w:types>
        <w:behaviors>
          <w:behavior w:val="content"/>
        </w:behaviors>
        <w:guid w:val="{AFC6D705-ADC5-41C1-8FE2-776CF2357A1F}"/>
      </w:docPartPr>
      <w:docPartBody>
        <w:p w:rsidR="00000000" w:rsidRDefault="00153455">
          <w:pPr>
            <w:pStyle w:val="C1BBF7DB58874F1DAF3C3908366F5D68"/>
          </w:pPr>
          <w:r w:rsidRPr="00CB0055">
            <w:t>Contact</w:t>
          </w:r>
        </w:p>
      </w:docPartBody>
    </w:docPart>
    <w:docPart>
      <w:docPartPr>
        <w:name w:val="C40359E718EB4872A380669EAE5DB9E6"/>
        <w:category>
          <w:name w:val="General"/>
          <w:gallery w:val="placeholder"/>
        </w:category>
        <w:types>
          <w:type w:val="bbPlcHdr"/>
        </w:types>
        <w:behaviors>
          <w:behavior w:val="content"/>
        </w:behaviors>
        <w:guid w:val="{6C968D61-87BA-4779-9B42-0CA9EA8C9F38}"/>
      </w:docPartPr>
      <w:docPartBody>
        <w:p w:rsidR="00000000" w:rsidRDefault="00153455">
          <w:pPr>
            <w:pStyle w:val="C40359E718EB4872A380669EAE5DB9E6"/>
          </w:pPr>
          <w:r w:rsidRPr="004D3011">
            <w:t>PHONE:</w:t>
          </w:r>
        </w:p>
      </w:docPartBody>
    </w:docPart>
    <w:docPart>
      <w:docPartPr>
        <w:name w:val="5D708ABE05174CDD9C6FDE7BBAEF1C22"/>
        <w:category>
          <w:name w:val="General"/>
          <w:gallery w:val="placeholder"/>
        </w:category>
        <w:types>
          <w:type w:val="bbPlcHdr"/>
        </w:types>
        <w:behaviors>
          <w:behavior w:val="content"/>
        </w:behaviors>
        <w:guid w:val="{F86F95C2-21C6-4E52-8593-C633D3CBD28D}"/>
      </w:docPartPr>
      <w:docPartBody>
        <w:p w:rsidR="00000000" w:rsidRDefault="00153455">
          <w:pPr>
            <w:pStyle w:val="5D708ABE05174CDD9C6FDE7BBAEF1C22"/>
          </w:pPr>
          <w:r w:rsidRPr="004D3011">
            <w:t>WEBSITE:</w:t>
          </w:r>
        </w:p>
      </w:docPartBody>
    </w:docPart>
    <w:docPart>
      <w:docPartPr>
        <w:name w:val="8BBF549AD03B4DD3BA61BC80D2E1E5C9"/>
        <w:category>
          <w:name w:val="General"/>
          <w:gallery w:val="placeholder"/>
        </w:category>
        <w:types>
          <w:type w:val="bbPlcHdr"/>
        </w:types>
        <w:behaviors>
          <w:behavior w:val="content"/>
        </w:behaviors>
        <w:guid w:val="{259EE4F3-6587-45AB-9F19-A072A053C508}"/>
      </w:docPartPr>
      <w:docPartBody>
        <w:p w:rsidR="00000000" w:rsidRDefault="00153455">
          <w:pPr>
            <w:pStyle w:val="8BBF549AD03B4DD3BA61BC80D2E1E5C9"/>
          </w:pPr>
          <w:r w:rsidRPr="004D3011">
            <w:t>EMAIL:</w:t>
          </w:r>
        </w:p>
      </w:docPartBody>
    </w:docPart>
    <w:docPart>
      <w:docPartPr>
        <w:name w:val="898EEB0E8C284B199BF3E5C26B42C138"/>
        <w:category>
          <w:name w:val="General"/>
          <w:gallery w:val="placeholder"/>
        </w:category>
        <w:types>
          <w:type w:val="bbPlcHdr"/>
        </w:types>
        <w:behaviors>
          <w:behavior w:val="content"/>
        </w:behaviors>
        <w:guid w:val="{DD8DE0CF-6EED-43D5-AD6F-E3395003C8EE}"/>
      </w:docPartPr>
      <w:docPartBody>
        <w:p w:rsidR="00000000" w:rsidRDefault="00153455">
          <w:pPr>
            <w:pStyle w:val="898EEB0E8C284B199BF3E5C26B42C138"/>
          </w:pPr>
          <w:r w:rsidRPr="00CB0055">
            <w:t>Hobbies</w:t>
          </w:r>
        </w:p>
      </w:docPartBody>
    </w:docPart>
    <w:docPart>
      <w:docPartPr>
        <w:name w:val="7DC078FAC48D414183AF0AF5C3AA6D27"/>
        <w:category>
          <w:name w:val="General"/>
          <w:gallery w:val="placeholder"/>
        </w:category>
        <w:types>
          <w:type w:val="bbPlcHdr"/>
        </w:types>
        <w:behaviors>
          <w:behavior w:val="content"/>
        </w:behaviors>
        <w:guid w:val="{3ACD2704-6F2B-434A-B49F-77AF1D5AA6BC}"/>
      </w:docPartPr>
      <w:docPartBody>
        <w:p w:rsidR="00000000" w:rsidRDefault="00153455">
          <w:pPr>
            <w:pStyle w:val="7DC078FAC48D414183AF0AF5C3AA6D27"/>
          </w:pPr>
          <w:r w:rsidRPr="00036450">
            <w:t>EDUCATION</w:t>
          </w:r>
        </w:p>
      </w:docPartBody>
    </w:docPart>
    <w:docPart>
      <w:docPartPr>
        <w:name w:val="03BF42AAF7C94AB887CF2A7F6235CB75"/>
        <w:category>
          <w:name w:val="General"/>
          <w:gallery w:val="placeholder"/>
        </w:category>
        <w:types>
          <w:type w:val="bbPlcHdr"/>
        </w:types>
        <w:behaviors>
          <w:behavior w:val="content"/>
        </w:behaviors>
        <w:guid w:val="{74C2E215-9C37-4AF4-B49D-4CA398A8FDFA}"/>
      </w:docPartPr>
      <w:docPartBody>
        <w:p w:rsidR="00000000" w:rsidRDefault="00153455">
          <w:pPr>
            <w:pStyle w:val="03BF42AAF7C94AB887CF2A7F6235CB75"/>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10102FF" w:usb1="EAC7FFFF" w:usb2="0001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95A"/>
    <w:rsid w:val="00153455"/>
    <w:rsid w:val="00F60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33C6250DD84409AC9F205A38D401DF">
    <w:name w:val="3233C6250DD84409AC9F205A38D401DF"/>
  </w:style>
  <w:style w:type="paragraph" w:customStyle="1" w:styleId="816D83C17962476594CE1011F5A0282B">
    <w:name w:val="816D83C17962476594CE1011F5A0282B"/>
  </w:style>
  <w:style w:type="paragraph" w:customStyle="1" w:styleId="6951B924AEFC49B7BF8DB2843AA3EDDD">
    <w:name w:val="6951B924AEFC49B7BF8DB2843AA3EDDD"/>
  </w:style>
  <w:style w:type="paragraph" w:customStyle="1" w:styleId="CC0647BF9D80463B802ADC62305EE523">
    <w:name w:val="CC0647BF9D80463B802ADC62305EE523"/>
  </w:style>
  <w:style w:type="paragraph" w:customStyle="1" w:styleId="C1BBF7DB58874F1DAF3C3908366F5D68">
    <w:name w:val="C1BBF7DB58874F1DAF3C3908366F5D68"/>
  </w:style>
  <w:style w:type="paragraph" w:customStyle="1" w:styleId="C40359E718EB4872A380669EAE5DB9E6">
    <w:name w:val="C40359E718EB4872A380669EAE5DB9E6"/>
  </w:style>
  <w:style w:type="paragraph" w:customStyle="1" w:styleId="DE17D80BB9F24721ABA49759C5FB77CB">
    <w:name w:val="DE17D80BB9F24721ABA49759C5FB77CB"/>
  </w:style>
  <w:style w:type="paragraph" w:customStyle="1" w:styleId="5D708ABE05174CDD9C6FDE7BBAEF1C22">
    <w:name w:val="5D708ABE05174CDD9C6FDE7BBAEF1C22"/>
  </w:style>
  <w:style w:type="paragraph" w:customStyle="1" w:styleId="DD29D50B3B3C479B85FA6BD6A5D6558C">
    <w:name w:val="DD29D50B3B3C479B85FA6BD6A5D6558C"/>
  </w:style>
  <w:style w:type="paragraph" w:customStyle="1" w:styleId="8BBF549AD03B4DD3BA61BC80D2E1E5C9">
    <w:name w:val="8BBF549AD03B4DD3BA61BC80D2E1E5C9"/>
  </w:style>
  <w:style w:type="character" w:styleId="Hyperlink">
    <w:name w:val="Hyperlink"/>
    <w:basedOn w:val="DefaultParagraphFont"/>
    <w:uiPriority w:val="99"/>
    <w:unhideWhenUsed/>
    <w:rPr>
      <w:color w:val="C45911" w:themeColor="accent2" w:themeShade="BF"/>
      <w:u w:val="single"/>
    </w:rPr>
  </w:style>
  <w:style w:type="paragraph" w:customStyle="1" w:styleId="F45EB12C6832441FABC43DF9C7B4BCAA">
    <w:name w:val="F45EB12C6832441FABC43DF9C7B4BCAA"/>
  </w:style>
  <w:style w:type="paragraph" w:customStyle="1" w:styleId="898EEB0E8C284B199BF3E5C26B42C138">
    <w:name w:val="898EEB0E8C284B199BF3E5C26B42C138"/>
  </w:style>
  <w:style w:type="paragraph" w:customStyle="1" w:styleId="B9F69E07850E448A97A083F7B502E507">
    <w:name w:val="B9F69E07850E448A97A083F7B502E507"/>
  </w:style>
  <w:style w:type="paragraph" w:customStyle="1" w:styleId="45C5E126A1EE4471BC22657CA20344AB">
    <w:name w:val="45C5E126A1EE4471BC22657CA20344AB"/>
  </w:style>
  <w:style w:type="paragraph" w:customStyle="1" w:styleId="0D65C7EDB3FD4349A8A3B424D61FFEB4">
    <w:name w:val="0D65C7EDB3FD4349A8A3B424D61FFEB4"/>
  </w:style>
  <w:style w:type="paragraph" w:customStyle="1" w:styleId="AE334193BF9A44E0BE670DBF95DB4236">
    <w:name w:val="AE334193BF9A44E0BE670DBF95DB4236"/>
  </w:style>
  <w:style w:type="paragraph" w:customStyle="1" w:styleId="7DC078FAC48D414183AF0AF5C3AA6D27">
    <w:name w:val="7DC078FAC48D414183AF0AF5C3AA6D27"/>
  </w:style>
  <w:style w:type="paragraph" w:customStyle="1" w:styleId="4AF698C0A69D4202BAF1F120E0591143">
    <w:name w:val="4AF698C0A69D4202BAF1F120E0591143"/>
  </w:style>
  <w:style w:type="paragraph" w:customStyle="1" w:styleId="4B6D1CEAD6BB419693B35F504F0955D3">
    <w:name w:val="4B6D1CEAD6BB419693B35F504F0955D3"/>
  </w:style>
  <w:style w:type="paragraph" w:customStyle="1" w:styleId="6661F901C3024897BED6456A3D3AA70B">
    <w:name w:val="6661F901C3024897BED6456A3D3AA70B"/>
  </w:style>
  <w:style w:type="paragraph" w:customStyle="1" w:styleId="B894C10C2A5D4E8683F107DB5D97E4AB">
    <w:name w:val="B894C10C2A5D4E8683F107DB5D97E4AB"/>
  </w:style>
  <w:style w:type="paragraph" w:customStyle="1" w:styleId="982079D124A5459E9FA8B51702F0585A">
    <w:name w:val="982079D124A5459E9FA8B51702F0585A"/>
  </w:style>
  <w:style w:type="paragraph" w:customStyle="1" w:styleId="450D0F1533AC4659A3103381BB05597B">
    <w:name w:val="450D0F1533AC4659A3103381BB05597B"/>
  </w:style>
  <w:style w:type="paragraph" w:customStyle="1" w:styleId="BAF805C731B042A58418E137DCAD23D0">
    <w:name w:val="BAF805C731B042A58418E137DCAD23D0"/>
  </w:style>
  <w:style w:type="paragraph" w:customStyle="1" w:styleId="B65C525E8A274C1BBC135C108852C192">
    <w:name w:val="B65C525E8A274C1BBC135C108852C192"/>
  </w:style>
  <w:style w:type="paragraph" w:customStyle="1" w:styleId="0BCDE10600A546CF93892968CEC3FAE0">
    <w:name w:val="0BCDE10600A546CF93892968CEC3FAE0"/>
  </w:style>
  <w:style w:type="paragraph" w:customStyle="1" w:styleId="F2C83777BBF1404DAD262BDA4253C35F">
    <w:name w:val="F2C83777BBF1404DAD262BDA4253C35F"/>
  </w:style>
  <w:style w:type="paragraph" w:customStyle="1" w:styleId="F03ED770F09E43769B7D8BEB6C35847E">
    <w:name w:val="F03ED770F09E43769B7D8BEB6C35847E"/>
  </w:style>
  <w:style w:type="paragraph" w:customStyle="1" w:styleId="277F0B6646554D179209CFD69555EA21">
    <w:name w:val="277F0B6646554D179209CFD69555EA21"/>
  </w:style>
  <w:style w:type="paragraph" w:customStyle="1" w:styleId="58E16AB76B2047C493133C8A76A8335C">
    <w:name w:val="58E16AB76B2047C493133C8A76A8335C"/>
  </w:style>
  <w:style w:type="paragraph" w:customStyle="1" w:styleId="84BF0ABC5BBE4196AD4C37AC7B876BDE">
    <w:name w:val="84BF0ABC5BBE4196AD4C37AC7B876BDE"/>
  </w:style>
  <w:style w:type="paragraph" w:customStyle="1" w:styleId="7D06E10D708B4A99B3D9EA178C15941A">
    <w:name w:val="7D06E10D708B4A99B3D9EA178C15941A"/>
  </w:style>
  <w:style w:type="paragraph" w:customStyle="1" w:styleId="7A8C89003BA54111A0B922029376D031">
    <w:name w:val="7A8C89003BA54111A0B922029376D031"/>
  </w:style>
  <w:style w:type="paragraph" w:customStyle="1" w:styleId="845F310AEE2C4678B85EC1207E3BA5F2">
    <w:name w:val="845F310AEE2C4678B85EC1207E3BA5F2"/>
  </w:style>
  <w:style w:type="paragraph" w:customStyle="1" w:styleId="2F7E4CF5728C4E939C2D85F077845A10">
    <w:name w:val="2F7E4CF5728C4E939C2D85F077845A10"/>
  </w:style>
  <w:style w:type="paragraph" w:customStyle="1" w:styleId="F5DED4D90EFD4CBA800002A87CCDBC3D">
    <w:name w:val="F5DED4D90EFD4CBA800002A87CCDBC3D"/>
  </w:style>
  <w:style w:type="paragraph" w:customStyle="1" w:styleId="557903F007F342B9B208295F11C2E8B2">
    <w:name w:val="557903F007F342B9B208295F11C2E8B2"/>
  </w:style>
  <w:style w:type="paragraph" w:customStyle="1" w:styleId="12375A1F71154C11B9917A789473E249">
    <w:name w:val="12375A1F71154C11B9917A789473E249"/>
  </w:style>
  <w:style w:type="paragraph" w:customStyle="1" w:styleId="D74BC8CC16644555A466D18CE826BF41">
    <w:name w:val="D74BC8CC16644555A466D18CE826BF41"/>
  </w:style>
  <w:style w:type="paragraph" w:customStyle="1" w:styleId="EC4FCA78F4E2485AABD6D8B5E0917080">
    <w:name w:val="EC4FCA78F4E2485AABD6D8B5E0917080"/>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03BF42AAF7C94AB887CF2A7F6235CB75">
    <w:name w:val="03BF42AAF7C94AB887CF2A7F6235CB75"/>
  </w:style>
  <w:style w:type="paragraph" w:customStyle="1" w:styleId="3BA234BB57E34EE59241125854426A5C">
    <w:name w:val="3BA234BB57E34EE59241125854426A5C"/>
    <w:rsid w:val="00F609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1</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2022-06-28T17:27:00Z</dcterms:created>
  <dcterms:modified xsi:type="dcterms:W3CDTF">2022-06-28T19:22:00Z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